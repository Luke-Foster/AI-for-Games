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27" w:rsidRDefault="0078146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E49C" wp14:editId="2237F796">
                <wp:simplePos x="0" y="0"/>
                <wp:positionH relativeFrom="margin">
                  <wp:posOffset>6493140</wp:posOffset>
                </wp:positionH>
                <wp:positionV relativeFrom="paragraph">
                  <wp:posOffset>2424344</wp:posOffset>
                </wp:positionV>
                <wp:extent cx="1541689" cy="314325"/>
                <wp:effectExtent l="308610" t="0" r="3105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13781">
                          <a:off x="0" y="0"/>
                          <a:ext cx="1541689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FDB" w:rsidRDefault="00E52FDB" w:rsidP="00E52FDB">
                            <w:r>
                              <w:t>[</w:t>
                            </w:r>
                            <w:proofErr w:type="spellStart"/>
                            <w:r w:rsidR="0078146C">
                              <w:t>HoverPosition</w:t>
                            </w:r>
                            <w:proofErr w:type="spellEnd"/>
                            <w:r w:rsidR="0078146C">
                              <w:t xml:space="preserve"> == true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DE4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11.25pt;margin-top:190.9pt;width:121.4pt;height:24.75pt;rotation:4056439fd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" fillcolor="white [3201]" stroked="f" strokeweight=".5pt">
                <v:textbox>
                  <w:txbxContent>
                    <w:p w:rsidR="00E52FDB" w:rsidRDefault="00E52FDB" w:rsidP="00E52FDB">
                      <w:r>
                        <w:t>[</w:t>
                      </w:r>
                      <w:proofErr w:type="spellStart"/>
                      <w:r w:rsidR="0078146C">
                        <w:t>HoverPosition</w:t>
                      </w:r>
                      <w:proofErr w:type="spellEnd"/>
                      <w:r w:rsidR="0078146C">
                        <w:t xml:space="preserve"> == true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D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ADE07" wp14:editId="3C4493BA">
                <wp:simplePos x="0" y="0"/>
                <wp:positionH relativeFrom="column">
                  <wp:posOffset>4061311</wp:posOffset>
                </wp:positionH>
                <wp:positionV relativeFrom="paragraph">
                  <wp:posOffset>428316</wp:posOffset>
                </wp:positionV>
                <wp:extent cx="2119355" cy="314325"/>
                <wp:effectExtent l="19050" t="152400" r="14605" b="1619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6487">
                          <a:off x="0" y="0"/>
                          <a:ext cx="211935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FDB" w:rsidRDefault="00E52FDB" w:rsidP="00E52FDB"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B75E5A">
                              <w:t>Chopper</w:t>
                            </w:r>
                            <w:r w:rsidR="00BE2DF6">
                              <w:t>.</w:t>
                            </w:r>
                            <w:r w:rsidR="00B75E5A">
                              <w:t>Y</w:t>
                            </w:r>
                            <w:proofErr w:type="spellEnd"/>
                            <w:r w:rsidR="00B75E5A">
                              <w:t xml:space="preserve">  &gt;</w:t>
                            </w:r>
                            <w:proofErr w:type="gramEnd"/>
                            <w:r w:rsidR="00B75E5A">
                              <w:t>=</w:t>
                            </w:r>
                            <w:r w:rsidR="00BE2DF6">
                              <w:t xml:space="preserve"> HoverLocation</w:t>
                            </w:r>
                            <w:r w:rsidR="00B75E5A">
                              <w:t>1</w:t>
                            </w:r>
                            <w:r w:rsidR="00BE2DF6">
                              <w:t>.</w:t>
                            </w:r>
                            <w:r w:rsidR="00B75E5A">
                              <w:t>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ADE07" id="Text Box 18" o:spid="_x0000_s1027" type="#_x0000_t202" style="position:absolute;margin-left:319.8pt;margin-top:33.75pt;width:166.9pt;height:24.75pt;rotation:54229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" fillcolor="white [3201]" stroked="f" strokeweight=".5pt">
                <v:textbox>
                  <w:txbxContent>
                    <w:p w:rsidR="00E52FDB" w:rsidRDefault="00E52FDB" w:rsidP="00E52FDB">
                      <w:r>
                        <w:t>[</w:t>
                      </w:r>
                      <w:proofErr w:type="spellStart"/>
                      <w:proofErr w:type="gramStart"/>
                      <w:r w:rsidR="00B75E5A">
                        <w:t>Chopper</w:t>
                      </w:r>
                      <w:r w:rsidR="00BE2DF6">
                        <w:t>.</w:t>
                      </w:r>
                      <w:r w:rsidR="00B75E5A">
                        <w:t>Y</w:t>
                      </w:r>
                      <w:proofErr w:type="spellEnd"/>
                      <w:r w:rsidR="00B75E5A">
                        <w:t xml:space="preserve">  &gt;</w:t>
                      </w:r>
                      <w:proofErr w:type="gramEnd"/>
                      <w:r w:rsidR="00B75E5A">
                        <w:t>=</w:t>
                      </w:r>
                      <w:r w:rsidR="00BE2DF6">
                        <w:t xml:space="preserve"> HoverLocation</w:t>
                      </w:r>
                      <w:r w:rsidR="00B75E5A">
                        <w:t>1</w:t>
                      </w:r>
                      <w:r w:rsidR="00BE2DF6">
                        <w:t>.</w:t>
                      </w:r>
                      <w:r w:rsidR="00B75E5A">
                        <w:t>Y]</w:t>
                      </w:r>
                    </w:p>
                  </w:txbxContent>
                </v:textbox>
              </v:shape>
            </w:pict>
          </mc:Fallback>
        </mc:AlternateContent>
      </w:r>
      <w:r w:rsidR="00B75E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ADE07" wp14:editId="3C4493BA">
                <wp:simplePos x="0" y="0"/>
                <wp:positionH relativeFrom="column">
                  <wp:posOffset>4798060</wp:posOffset>
                </wp:positionH>
                <wp:positionV relativeFrom="paragraph">
                  <wp:posOffset>2837814</wp:posOffset>
                </wp:positionV>
                <wp:extent cx="1023187" cy="314325"/>
                <wp:effectExtent l="0" t="323850" r="0" b="3143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6060">
                          <a:off x="0" y="0"/>
                          <a:ext cx="102318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FDB" w:rsidRDefault="00E52FDB" w:rsidP="00E52FDB">
                            <w:r>
                              <w:t>[delay &lt;= 0.0]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ADE07" id="Text Box 19" o:spid="_x0000_s1028" type="#_x0000_t202" style="position:absolute;margin-left:377.8pt;margin-top:223.45pt;width:80.55pt;height:24.75pt;rotation:-2876965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" fillcolor="white [3201]" stroked="f" strokeweight=".5pt">
                <v:textbox>
                  <w:txbxContent>
                    <w:p w:rsidR="00E52FDB" w:rsidRDefault="00E52FDB" w:rsidP="00E52FDB">
                      <w:r>
                        <w:t>[delay &lt;= 0.0]</w:t>
                      </w:r>
                    </w:p>
                  </w:txbxContent>
                </v:textbox>
              </v:shape>
            </w:pict>
          </mc:Fallback>
        </mc:AlternateContent>
      </w:r>
      <w:r w:rsidR="00B75E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9ADE07" wp14:editId="3C4493BA">
                <wp:simplePos x="0" y="0"/>
                <wp:positionH relativeFrom="margin">
                  <wp:posOffset>7037938</wp:posOffset>
                </wp:positionH>
                <wp:positionV relativeFrom="paragraph">
                  <wp:posOffset>2498725</wp:posOffset>
                </wp:positionV>
                <wp:extent cx="3082097" cy="314325"/>
                <wp:effectExtent l="659765" t="0" r="7023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13781">
                          <a:off x="0" y="0"/>
                          <a:ext cx="308209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FDB" w:rsidRDefault="00E52FDB" w:rsidP="00E52FDB">
                            <w:r>
                              <w:t xml:space="preserve">[delay &lt;= 0.0 &amp;&amp; </w:t>
                            </w:r>
                            <w:proofErr w:type="spellStart"/>
                            <w:proofErr w:type="gramStart"/>
                            <w:r w:rsidR="00B75E5A">
                              <w:t>Chopper</w:t>
                            </w:r>
                            <w:r w:rsidR="00BE2DF6">
                              <w:t>.</w:t>
                            </w:r>
                            <w:r w:rsidR="00B75E5A">
                              <w:t>Z</w:t>
                            </w:r>
                            <w:proofErr w:type="spellEnd"/>
                            <w:r w:rsidR="00B75E5A">
                              <w:t xml:space="preserve">  !</w:t>
                            </w:r>
                            <w:proofErr w:type="gramEnd"/>
                            <w:r w:rsidR="00B75E5A">
                              <w:t xml:space="preserve">= </w:t>
                            </w:r>
                            <w:r w:rsidR="00BE2DF6">
                              <w:t>HoverLocation2.</w:t>
                            </w:r>
                            <w:r w:rsidR="00B75E5A">
                              <w:t>Z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ADE07" id="Text Box 21" o:spid="_x0000_s1029" type="#_x0000_t202" style="position:absolute;margin-left:554.15pt;margin-top:196.75pt;width:242.7pt;height:24.75pt;rotation:4056439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" fillcolor="white [3201]" stroked="f" strokeweight=".5pt">
                <v:textbox>
                  <w:txbxContent>
                    <w:p w:rsidR="00E52FDB" w:rsidRDefault="00E52FDB" w:rsidP="00E52FDB">
                      <w:r>
                        <w:t xml:space="preserve">[delay &lt;= 0.0 &amp;&amp; </w:t>
                      </w:r>
                      <w:proofErr w:type="spellStart"/>
                      <w:proofErr w:type="gramStart"/>
                      <w:r w:rsidR="00B75E5A">
                        <w:t>Chopper</w:t>
                      </w:r>
                      <w:r w:rsidR="00BE2DF6">
                        <w:t>.</w:t>
                      </w:r>
                      <w:r w:rsidR="00B75E5A">
                        <w:t>Z</w:t>
                      </w:r>
                      <w:proofErr w:type="spellEnd"/>
                      <w:r w:rsidR="00B75E5A">
                        <w:t xml:space="preserve">  !</w:t>
                      </w:r>
                      <w:proofErr w:type="gramEnd"/>
                      <w:r w:rsidR="00B75E5A">
                        <w:t xml:space="preserve">= </w:t>
                      </w:r>
                      <w:r w:rsidR="00BE2DF6">
                        <w:t>HoverLocation2.</w:t>
                      </w:r>
                      <w:r w:rsidR="00B75E5A">
                        <w:t>Z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F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ADE07" wp14:editId="3C4493BA">
                <wp:simplePos x="0" y="0"/>
                <wp:positionH relativeFrom="column">
                  <wp:posOffset>819151</wp:posOffset>
                </wp:positionH>
                <wp:positionV relativeFrom="paragraph">
                  <wp:posOffset>3526790</wp:posOffset>
                </wp:positionV>
                <wp:extent cx="2124075" cy="314325"/>
                <wp:effectExtent l="0" t="628650" r="0" b="638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03684"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FDB" w:rsidRDefault="00E52FDB" w:rsidP="00E52FDB">
                            <w:r>
                              <w:t>[</w:t>
                            </w:r>
                            <w:proofErr w:type="spellStart"/>
                            <w:r w:rsidR="00BE2DF6">
                              <w:t>Chopper.</w:t>
                            </w:r>
                            <w:r w:rsidR="00B75E5A">
                              <w:t>Y</w:t>
                            </w:r>
                            <w:proofErr w:type="spellEnd"/>
                            <w:r w:rsidR="00B75E5A">
                              <w:t xml:space="preserve"> &lt;= </w:t>
                            </w:r>
                            <w:proofErr w:type="spellStart"/>
                            <w:r w:rsidR="00BE2DF6">
                              <w:t>LandingPad.</w:t>
                            </w:r>
                            <w:r w:rsidR="00B75E5A">
                              <w:t>Y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ADE07" id="Text Box 20" o:spid="_x0000_s1030" type="#_x0000_t202" style="position:absolute;margin-left:64.5pt;margin-top:277.7pt;width:167.25pt;height:24.75pt;rotation:2516237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" fillcolor="white [3201]" stroked="f" strokeweight=".5pt">
                <v:textbox>
                  <w:txbxContent>
                    <w:p w:rsidR="00E52FDB" w:rsidRDefault="00E52FDB" w:rsidP="00E52FDB">
                      <w:r>
                        <w:t>[</w:t>
                      </w:r>
                      <w:proofErr w:type="spellStart"/>
                      <w:r w:rsidR="00BE2DF6">
                        <w:t>Chopper.</w:t>
                      </w:r>
                      <w:r w:rsidR="00B75E5A">
                        <w:t>Y</w:t>
                      </w:r>
                      <w:proofErr w:type="spellEnd"/>
                      <w:r w:rsidR="00B75E5A">
                        <w:t xml:space="preserve"> &lt;= </w:t>
                      </w:r>
                      <w:proofErr w:type="spellStart"/>
                      <w:r w:rsidR="00BE2DF6">
                        <w:t>LandingPad.</w:t>
                      </w:r>
                      <w:r w:rsidR="00B75E5A">
                        <w:t>Y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633520</wp:posOffset>
                </wp:positionH>
                <wp:positionV relativeFrom="paragraph">
                  <wp:posOffset>1247775</wp:posOffset>
                </wp:positionV>
                <wp:extent cx="2124075" cy="314325"/>
                <wp:effectExtent l="619125" t="0" r="6286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1325"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4ED5" w:rsidRDefault="00E52FDB">
                            <w:r>
                              <w:t>[delay &lt;= 0.0 &amp;&amp; Landed == false]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1" type="#_x0000_t202" style="position:absolute;margin-left:49.9pt;margin-top:98.25pt;width:167.25pt;height:24.75pt;rotation:-3242585fd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" fillcolor="white [3201]" stroked="f" strokeweight=".5pt">
                <v:textbox>
                  <w:txbxContent>
                    <w:p w:rsidR="004C4ED5" w:rsidRDefault="00E52FDB">
                      <w:r>
                        <w:t>[delay &lt;= 0.0 &amp;&amp; Landed == false]</w:t>
                      </w:r>
                    </w:p>
                  </w:txbxContent>
                </v:textbox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992D0" wp14:editId="25F1F7BA">
                <wp:simplePos x="0" y="0"/>
                <wp:positionH relativeFrom="column">
                  <wp:posOffset>1181099</wp:posOffset>
                </wp:positionH>
                <wp:positionV relativeFrom="paragraph">
                  <wp:posOffset>2819399</wp:posOffset>
                </wp:positionV>
                <wp:extent cx="1704975" cy="1285875"/>
                <wp:effectExtent l="38100" t="3810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1285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C8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3pt;margin-top:222pt;width:134.25pt;height:101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" strokecolor="black [3213]" strokeweight="3pt">
                <v:stroke endarrow="open" joinstyle="miter"/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992D0" wp14:editId="25F1F7BA">
                <wp:simplePos x="0" y="0"/>
                <wp:positionH relativeFrom="column">
                  <wp:posOffset>3990974</wp:posOffset>
                </wp:positionH>
                <wp:positionV relativeFrom="paragraph">
                  <wp:posOffset>1466849</wp:posOffset>
                </wp:positionV>
                <wp:extent cx="2600325" cy="2447925"/>
                <wp:effectExtent l="38100" t="1905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447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5250" id="Straight Arrow Connector 15" o:spid="_x0000_s1026" type="#_x0000_t32" style="position:absolute;margin-left:314.25pt;margin-top:115.5pt;width:204.75pt;height:19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" strokecolor="black [3213]" strokeweight="3pt">
                <v:stroke endarrow="open" joinstyle="miter"/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992D0" wp14:editId="25F1F7BA">
                <wp:simplePos x="0" y="0"/>
                <wp:positionH relativeFrom="column">
                  <wp:posOffset>6981825</wp:posOffset>
                </wp:positionH>
                <wp:positionV relativeFrom="paragraph">
                  <wp:posOffset>1476374</wp:posOffset>
                </wp:positionV>
                <wp:extent cx="1057275" cy="2105025"/>
                <wp:effectExtent l="57150" t="38100" r="28575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2105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569C" id="Straight Arrow Connector 14" o:spid="_x0000_s1026" type="#_x0000_t32" style="position:absolute;margin-left:549.75pt;margin-top:116.25pt;width:83.25pt;height:165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" strokecolor="black [3213]" strokeweight="3pt">
                <v:stroke endarrow="open" joinstyle="miter"/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992D0" wp14:editId="25F1F7BA">
                <wp:simplePos x="0" y="0"/>
                <wp:positionH relativeFrom="column">
                  <wp:posOffset>7553324</wp:posOffset>
                </wp:positionH>
                <wp:positionV relativeFrom="paragraph">
                  <wp:posOffset>1466850</wp:posOffset>
                </wp:positionV>
                <wp:extent cx="1114425" cy="2133600"/>
                <wp:effectExtent l="19050" t="1905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133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2206" id="Straight Arrow Connector 13" o:spid="_x0000_s1026" type="#_x0000_t32" style="position:absolute;margin-left:594.75pt;margin-top:115.5pt;width:87.75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" strokecolor="black [3213]" strokeweight="3pt">
                <v:stroke endarrow="open" joinstyle="miter"/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992D0" wp14:editId="25F1F7BA">
                <wp:simplePos x="0" y="0"/>
                <wp:positionH relativeFrom="column">
                  <wp:posOffset>1209675</wp:posOffset>
                </wp:positionH>
                <wp:positionV relativeFrom="paragraph">
                  <wp:posOffset>752475</wp:posOffset>
                </wp:positionV>
                <wp:extent cx="1295400" cy="1504950"/>
                <wp:effectExtent l="1905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0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3730" id="Straight Arrow Connector 11" o:spid="_x0000_s1026" type="#_x0000_t32" style="position:absolute;margin-left:95.25pt;margin-top:59.25pt;width:102pt;height:118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" strokecolor="black [3213]" strokeweight="3pt">
                <v:stroke endarrow="open" joinstyle="miter"/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992D0" wp14:editId="25F1F7BA">
                <wp:simplePos x="0" y="0"/>
                <wp:positionH relativeFrom="column">
                  <wp:posOffset>3629025</wp:posOffset>
                </wp:positionH>
                <wp:positionV relativeFrom="paragraph">
                  <wp:posOffset>561976</wp:posOffset>
                </wp:positionV>
                <wp:extent cx="2933700" cy="457200"/>
                <wp:effectExtent l="19050" t="19050" r="381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AF85" id="Straight Arrow Connector 12" o:spid="_x0000_s1026" type="#_x0000_t32" style="position:absolute;margin-left:285.75pt;margin-top:44.25pt;width:231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" strokecolor="black [3213]" strokeweight="3pt">
                <v:stroke endarrow="open" joinstyle="miter"/>
              </v:shape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F376B" wp14:editId="295DE5A7">
                <wp:simplePos x="0" y="0"/>
                <wp:positionH relativeFrom="margin">
                  <wp:align>right</wp:align>
                </wp:positionH>
                <wp:positionV relativeFrom="paragraph">
                  <wp:posOffset>3590925</wp:posOffset>
                </wp:positionV>
                <wp:extent cx="1114425" cy="609600"/>
                <wp:effectExtent l="19050" t="19050" r="47625" b="381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9C8" w:rsidRPr="001A09C8" w:rsidRDefault="001A09C8" w:rsidP="001A09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F376B" id="Rounded Rectangle 6" o:spid="_x0000_s1032" style="position:absolute;margin-left:36.55pt;margin-top:282.75pt;width:87.75pt;height:48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" fillcolor="white [3212]" strokecolor="black [3213]" strokeweight="4.5pt">
                <v:stroke joinstyle="miter"/>
                <v:textbox>
                  <w:txbxContent>
                    <w:p w:rsidR="001A09C8" w:rsidRPr="001A09C8" w:rsidRDefault="001A09C8" w:rsidP="001A09C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Forward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F376B" wp14:editId="295DE5A7">
                <wp:simplePos x="0" y="0"/>
                <wp:positionH relativeFrom="column">
                  <wp:posOffset>2905125</wp:posOffset>
                </wp:positionH>
                <wp:positionV relativeFrom="paragraph">
                  <wp:posOffset>3876675</wp:posOffset>
                </wp:positionV>
                <wp:extent cx="1114425" cy="609600"/>
                <wp:effectExtent l="19050" t="19050" r="47625" b="381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9C8" w:rsidRPr="001A09C8" w:rsidRDefault="001A09C8" w:rsidP="001A09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F376B" id="Rounded Rectangle 7" o:spid="_x0000_s1033" style="position:absolute;margin-left:228.75pt;margin-top:305.25pt;width:87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" fillcolor="white [3212]" strokecolor="black [3213]" strokeweight="4.5pt">
                <v:stroke joinstyle="miter"/>
                <v:textbox>
                  <w:txbxContent>
                    <w:p w:rsidR="001A09C8" w:rsidRPr="001A09C8" w:rsidRDefault="001A09C8" w:rsidP="001A09C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F376B" wp14:editId="295DE5A7">
                <wp:simplePos x="0" y="0"/>
                <wp:positionH relativeFrom="column">
                  <wp:posOffset>6553200</wp:posOffset>
                </wp:positionH>
                <wp:positionV relativeFrom="paragraph">
                  <wp:posOffset>866775</wp:posOffset>
                </wp:positionV>
                <wp:extent cx="1114425" cy="609600"/>
                <wp:effectExtent l="19050" t="19050" r="47625" b="381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9C8" w:rsidRPr="001A09C8" w:rsidRDefault="001A09C8" w:rsidP="001A09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F376B" id="Rounded Rectangle 5" o:spid="_x0000_s1034" style="position:absolute;margin-left:516pt;margin-top:68.25pt;width:87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" fillcolor="white [3212]" strokecolor="black [3213]" strokeweight="4.5pt">
                <v:stroke joinstyle="miter"/>
                <v:textbox>
                  <w:txbxContent>
                    <w:p w:rsidR="001A09C8" w:rsidRPr="001A09C8" w:rsidRDefault="001A09C8" w:rsidP="001A09C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Hover</w:t>
                      </w:r>
                    </w:p>
                  </w:txbxContent>
                </v:textbox>
              </v:roundrect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F376B" wp14:editId="295DE5A7">
                <wp:simplePos x="0" y="0"/>
                <wp:positionH relativeFrom="column">
                  <wp:posOffset>2514600</wp:posOffset>
                </wp:positionH>
                <wp:positionV relativeFrom="paragraph">
                  <wp:posOffset>219075</wp:posOffset>
                </wp:positionV>
                <wp:extent cx="1114425" cy="609600"/>
                <wp:effectExtent l="19050" t="19050" r="47625" b="381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9C8" w:rsidRPr="001A09C8" w:rsidRDefault="001A09C8" w:rsidP="001A09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TakeOff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F376B" id="Rounded Rectangle 4" o:spid="_x0000_s1035" style="position:absolute;margin-left:198pt;margin-top:17.25pt;width:87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" fillcolor="white [3212]" strokecolor="black [3213]" strokeweight="4.5pt">
                <v:stroke joinstyle="miter"/>
                <v:textbox>
                  <w:txbxContent>
                    <w:p w:rsidR="001A09C8" w:rsidRPr="001A09C8" w:rsidRDefault="001A09C8" w:rsidP="001A09C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TakeOff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2419350</wp:posOffset>
                </wp:positionV>
                <wp:extent cx="180975" cy="180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11EDA" id="Oval 2" o:spid="_x0000_s1026" style="position:absolute;margin-left:-36.75pt;margin-top:190.5pt;width:14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" fillcolor="black [3213]" strokecolor="#1f4d78 [1604]" strokeweight="1pt">
                <v:stroke joinstyle="miter"/>
              </v:oval>
            </w:pict>
          </mc:Fallback>
        </mc:AlternateContent>
      </w:r>
      <w:r w:rsidR="004C4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2514600</wp:posOffset>
                </wp:positionV>
                <wp:extent cx="447675" cy="0"/>
                <wp:effectExtent l="0" t="13335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05CB" id="Straight Arrow Connector 10" o:spid="_x0000_s1026" type="#_x0000_t32" style="position:absolute;margin-left:-28.5pt;margin-top:198pt;width:3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" strokecolor="black [3213]" strokeweight="3pt">
                <v:stroke endarrow="open" joinstyle="miter"/>
              </v:shape>
            </w:pict>
          </mc:Fallback>
        </mc:AlternateContent>
      </w:r>
      <w:r w:rsidR="001A0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2238375</wp:posOffset>
                </wp:positionV>
                <wp:extent cx="1114425" cy="609600"/>
                <wp:effectExtent l="19050" t="19050" r="47625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9C8" w:rsidRPr="001A09C8" w:rsidRDefault="001A09C8" w:rsidP="001A09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A09C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6" style="position:absolute;margin-left:9pt;margin-top:176.25pt;width:87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" fillcolor="white [3212]" strokecolor="black [3213]" strokeweight="4.5pt">
                <v:stroke joinstyle="miter"/>
                <v:textbox>
                  <w:txbxContent>
                    <w:p w:rsidR="001A09C8" w:rsidRPr="001A09C8" w:rsidRDefault="001A09C8" w:rsidP="001A09C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A09C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01627" w:rsidSect="006278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4D"/>
    <w:rsid w:val="001A09C8"/>
    <w:rsid w:val="004017E4"/>
    <w:rsid w:val="004C4ED5"/>
    <w:rsid w:val="00512D26"/>
    <w:rsid w:val="00627873"/>
    <w:rsid w:val="0078146C"/>
    <w:rsid w:val="00A058C6"/>
    <w:rsid w:val="00B75E5A"/>
    <w:rsid w:val="00BE2DF6"/>
    <w:rsid w:val="00E52FDB"/>
    <w:rsid w:val="00E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F7A4"/>
  <w15:chartTrackingRefBased/>
  <w15:docId w15:val="{85E3CABD-AC4F-436B-923C-BBD9EC0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81BB15A2</Template>
  <TotalTime>60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4</cp:revision>
  <dcterms:created xsi:type="dcterms:W3CDTF">2016-11-15T13:40:00Z</dcterms:created>
  <dcterms:modified xsi:type="dcterms:W3CDTF">2016-11-15T14:54:00Z</dcterms:modified>
</cp:coreProperties>
</file>