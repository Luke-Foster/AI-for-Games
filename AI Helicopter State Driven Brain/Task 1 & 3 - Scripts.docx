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7B" w:rsidRDefault="004B6F7B" w:rsidP="004B6F7B">
      <w:pPr>
        <w:pStyle w:val="Title"/>
        <w:rPr>
          <w:b/>
          <w:color w:val="000000" w:themeColor="text1"/>
          <w:u w:val="single"/>
        </w:rPr>
      </w:pPr>
      <w:r w:rsidRPr="004B6F7B">
        <w:rPr>
          <w:b/>
          <w:color w:val="000000" w:themeColor="text1"/>
          <w:u w:val="single"/>
        </w:rPr>
        <w:t xml:space="preserve">AI Development Assignment 1 </w:t>
      </w:r>
      <w:r>
        <w:rPr>
          <w:b/>
          <w:color w:val="000000" w:themeColor="text1"/>
          <w:u w:val="single"/>
        </w:rPr>
        <w:t>–</w:t>
      </w:r>
      <w:r w:rsidRPr="004B6F7B">
        <w:rPr>
          <w:b/>
          <w:color w:val="000000" w:themeColor="text1"/>
          <w:u w:val="single"/>
        </w:rPr>
        <w:t xml:space="preserve"> Scripts</w:t>
      </w:r>
    </w:p>
    <w:p w:rsidR="004B6F7B" w:rsidRPr="004B6F7B" w:rsidRDefault="004B6F7B" w:rsidP="004B6F7B">
      <w:pPr>
        <w:pStyle w:val="Heading1"/>
        <w:rPr>
          <w:b/>
          <w:color w:val="000000" w:themeColor="text1"/>
          <w:u w:val="single"/>
        </w:rPr>
      </w:pPr>
      <w:r w:rsidRPr="004B6F7B">
        <w:rPr>
          <w:b/>
          <w:color w:val="000000" w:themeColor="text1"/>
          <w:u w:val="single"/>
        </w:rPr>
        <w:t>Task 1 – State System</w:t>
      </w:r>
    </w:p>
    <w:p w:rsidR="004B6F7B" w:rsidRDefault="004B6F7B" w:rsidP="004B6F7B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StateDrivenBrain0</w:t>
      </w:r>
    </w:p>
    <w:p w:rsidR="004B6F7B" w:rsidRPr="004B6F7B" w:rsidRDefault="004B6F7B" w:rsidP="004B6F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: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BasicAIController0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Declares the constant state names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enum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{ Idle0, TakeOff0, Hover0, Forward0, Land0 };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state machine variable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FSM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proofErr w:type="spellStart"/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chopperStateMachine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Puts a 0.4s interval on the state machine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protected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thinkInterval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0.4f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Initialises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chopperStateActive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to true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chopperStateActive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transform variables for these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GameObjects</w:t>
      </w:r>
      <w:proofErr w:type="spellEnd"/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HoverLocation1;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HoverLocation2;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LandingPad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RotationPoint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Initialises two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boolean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variables to false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Landed =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HoverPosition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protected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Awake()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a new FSM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chopperStateMachine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FSM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proofErr w:type="spellStart"/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adds in all the new states into the state machine using variables declared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Idle0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.Idle0,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TakeOff0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.TakeOff0,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Hover0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.Hover0,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Forward0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.Forward0,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Land0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.Land0,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Idle as first state to be in once plays been activated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chopperStateMachine.SetInitialState 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.Idle0);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These are all the transitions of the states I will require within this program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.Idle0,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.TakeOff0);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.TakeOff0,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.Hover0);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.Hover0,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.Forward0);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.Forward0,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.Hover0);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.Hover0,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.Land0);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.Land0,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.Idle0);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These Guards determine the conditions states need to meet to be initialised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GuardIdle0ToTakeOff0(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Instantiates once delay ends and if landed is false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(delay &lt;=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&amp;&amp; Landed ==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GuardTakeOff0ToHover0(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Changes state when helicopter reaches GameObjects Y position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(transform.position.y &gt;= HoverLocation1.position.y);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GuardHover0ToForward0(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Instantiates once delay ends and when helicopters Z position is not equal to the GameObject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(delay &lt;=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&amp;&amp; transform.position.z != HoverLocation2.position.z);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GuardForward0ToHover0(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Instantiates when the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boolean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is true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(HoverPosition ==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&amp;&amp; transform.position.Equals(HoverLocation2.position));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lastRenderedPageBreak/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GuardHover0ToLand0(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Instantiates once delay ends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(delay &lt;=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GuardLand0ToIdle0(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Changes state when the helicopters Y coordinate is the same as the GameObjects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transform.position.y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&lt;=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LandingPad.position.y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Start()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Calls to Think function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StartCoroutine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(Think());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Update()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.Update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Refers to all act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callbacks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within other scripts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if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chopperStateActive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chopperStateMachine.CurrentState.Act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protected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IEnumerator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Think()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yield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WaitForSeconds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thinkInterval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Checks state machine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chopperStateMachine.Check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Calls to Think function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StartCoroutine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(Think());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OnTriggerEnter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Collider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col)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Once box collider has been entered set HoverPosition to true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HoverPosition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4B6F7B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/>
    <w:p w:rsidR="004B6F7B" w:rsidRPr="004B6F7B" w:rsidRDefault="004B6F7B" w:rsidP="004B6F7B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BasicAIController0</w:t>
      </w:r>
    </w:p>
    <w:p w:rsidR="004B6F7B" w:rsidRDefault="004B6F7B" w:rsidP="004B6F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script sets up the delay that the chopper waits for before entering it's next state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BasicAIController0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: </w:t>
      </w:r>
      <w:proofErr w:type="spellStart"/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MonoBehaviour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float variable sets delay's initial value to 2.5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delay =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2.5f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Start 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Time.deltaTime needs to be updated constantly and also as it's inherited in other scripts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Update 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Subtracting Time.deltaTime from delay starts a countdown in seconds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delay -= </w:t>
      </w:r>
      <w:proofErr w:type="spellStart"/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4B6F7B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</w:p>
    <w:p w:rsidR="004B6F7B" w:rsidRDefault="004B6F7B" w:rsidP="004B6F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</w:p>
    <w:p w:rsidR="004B6F7B" w:rsidRPr="004B6F7B" w:rsidRDefault="004B6F7B" w:rsidP="004B6F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</w:p>
    <w:p w:rsidR="004B6F7B" w:rsidRPr="004B6F7B" w:rsidRDefault="004B6F7B" w:rsidP="004B6F7B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AIState0</w:t>
      </w:r>
    </w:p>
    <w:p w:rsidR="004B6F7B" w:rsidRPr="004B6F7B" w:rsidRDefault="004B6F7B" w:rsidP="004B6F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AIState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script inherits from the State Machine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a variable to enable referring to StateDrivenBrain script as brain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protected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brain;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brain,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minDuration):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brain, minDuration)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.brain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brain;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OnStateTriggerEnter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Collider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collider)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Monitor()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4B6F7B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/>
    <w:p w:rsidR="004B6F7B" w:rsidRPr="004B6F7B" w:rsidRDefault="004B6F7B" w:rsidP="004B6F7B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Idle0</w:t>
      </w:r>
    </w:p>
    <w:p w:rsidR="004B6F7B" w:rsidRPr="004B6F7B" w:rsidRDefault="004B6F7B" w:rsidP="004B6F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idle state is for when the Helicopter has no functions to carry out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Idle class inherits from the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AIState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script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Idle0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Idle0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No instructions are needed as the helicopter is idle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4B6F7B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/>
    <w:p w:rsidR="004B6F7B" w:rsidRPr="004B6F7B" w:rsidRDefault="004B6F7B" w:rsidP="004B6F7B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TakeOff0</w:t>
      </w:r>
    </w:p>
    <w:p w:rsidR="004B6F7B" w:rsidRPr="004B6F7B" w:rsidRDefault="004B6F7B" w:rsidP="004B6F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TakeOff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state is for upwards movement of the Helicopter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TakeOff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class inherits from the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AIState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script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TakeOff0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TakeOff0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float variable sets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UpThrust's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initial value to 5.0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UpThrust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5.0f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UpThrust * Time.deltaTime is how many frames the helicopter moves per second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 =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UpThrust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* </w:t>
      </w:r>
      <w:proofErr w:type="spellStart"/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helicopter to the HoverLocation1 GameObject via move which adds the element of time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brain.transform.position =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(brain.transform.position, brain.HoverLocation1.position, move);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resets delay to 5.0 for next state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brain.delay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5.0f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4B6F7B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/>
    <w:p w:rsidR="004B6F7B" w:rsidRDefault="004B6F7B" w:rsidP="004B6F7B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Hover0</w:t>
      </w:r>
    </w:p>
    <w:p w:rsidR="004B6F7B" w:rsidRPr="004B6F7B" w:rsidRDefault="004B6F7B" w:rsidP="004B6F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Hover state is for when the Helicopter needs to maintain standby flying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Hover class inherits from the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AIState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script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Hover0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Hover0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line transforms the helicopters rotation to match the RotationPoint GameObject, the float determines the speed of rotation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brain.transform.rotation =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Quaternion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.RotateTowards (brain.transform.rotation, brain.RotationPoint.rotation,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0.4f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4B6F7B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/>
    <w:p w:rsidR="004B6F7B" w:rsidRPr="004B6F7B" w:rsidRDefault="004B6F7B" w:rsidP="004B6F7B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Forward0</w:t>
      </w:r>
    </w:p>
    <w:p w:rsidR="004B6F7B" w:rsidRPr="004B6F7B" w:rsidRDefault="004B6F7B" w:rsidP="004B6F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forward state is for moving the Helicopter from one point to another across the sky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Forward class inherits from the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AIState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script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Forward0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Forward0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float variable sets speed's initial value to 15.0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speed =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10.0f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brain.delay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5.0f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speed * Time.deltaTime is how many frames the helicopter moves per second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 = speed * </w:t>
      </w:r>
      <w:proofErr w:type="spellStart"/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helicopter to the HoverLocation2 GameObject via move which adds the element of time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brain.transform.position =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(brain.transform.position, brain.HoverLocation2.position, move);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line transforms the helicopters rotation to match the HoverLocation2 GameObject, the float determines the speed of rotation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brain.transform.rotation =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Quaternion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.RotateTowards (brain.transform.rotation, brain.HoverLocation2.rotation,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0.4f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4B6F7B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/>
    <w:p w:rsidR="004B6F7B" w:rsidRPr="004B6F7B" w:rsidRDefault="004B6F7B" w:rsidP="004B6F7B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Land0</w:t>
      </w:r>
    </w:p>
    <w:p w:rsidR="004B6F7B" w:rsidRPr="004B6F7B" w:rsidRDefault="004B6F7B" w:rsidP="004B6F7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Land state is for downwards movement of the Helicopter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Land class inherits from the </w:t>
      </w:r>
      <w:proofErr w:type="spellStart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AIState</w:t>
      </w:r>
      <w:proofErr w:type="spellEnd"/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script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Land0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Land0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StateDrivenBrain0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UpThrust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5.0f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lastRenderedPageBreak/>
        <w:t>    {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UpThrust * Time.deltaTime is how many frames the helicopter moves per second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 =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UpThrust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* </w:t>
      </w:r>
      <w:proofErr w:type="spellStart"/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helicopter to the LandingPad GameObject via move which adds the element of time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brain.transform.position =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(brain.transform.position, brain.LandingPad.position, move);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rotation reverts the helicopter to its original rotation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brain.transform.rotation = </w:t>
      </w:r>
      <w:r w:rsidRPr="004B6F7B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Quaternion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.RotateTowards (brain.transform.rotation, brain.LandingPad.rotation, </w:t>
      </w:r>
      <w:r w:rsidRPr="004B6F7B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0.4f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4B6F7B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Boolean that's becomes true at the end of this state 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brain.Landed</w:t>
      </w:r>
      <w:proofErr w:type="spellEnd"/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4B6F7B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4B6F7B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4B6F7B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4B6F7B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Pr="004B6F7B" w:rsidRDefault="004B6F7B" w:rsidP="004B6F7B"/>
    <w:p w:rsidR="004B6F7B" w:rsidRDefault="004B6F7B" w:rsidP="004B6F7B">
      <w:pPr>
        <w:pStyle w:val="Heading1"/>
        <w:rPr>
          <w:b/>
          <w:color w:val="000000" w:themeColor="text1"/>
          <w:u w:val="single"/>
        </w:rPr>
      </w:pPr>
      <w:r w:rsidRPr="004B6F7B">
        <w:rPr>
          <w:b/>
          <w:color w:val="000000" w:themeColor="text1"/>
          <w:u w:val="single"/>
        </w:rPr>
        <w:t>Task 3 – Weapon System</w:t>
      </w:r>
    </w:p>
    <w:p w:rsidR="004B6F7B" w:rsidRPr="0032028C" w:rsidRDefault="004B6F7B" w:rsidP="004B6F7B">
      <w:pPr>
        <w:pStyle w:val="Heading2"/>
        <w:rPr>
          <w:b/>
          <w:color w:val="000000" w:themeColor="text1"/>
          <w:sz w:val="24"/>
          <w:szCs w:val="24"/>
          <w:u w:val="single"/>
        </w:rPr>
      </w:pPr>
      <w:proofErr w:type="spellStart"/>
      <w:r w:rsidRPr="0032028C">
        <w:rPr>
          <w:b/>
          <w:color w:val="000000" w:themeColor="text1"/>
          <w:sz w:val="24"/>
          <w:szCs w:val="24"/>
          <w:u w:val="single"/>
        </w:rPr>
        <w:t>StateDrivenBrain</w:t>
      </w:r>
      <w:proofErr w:type="spellEnd"/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: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BasicAIController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Declares the constant state names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enum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{ Idle, TakeOff, Hover, Forward, KillSoldier1, KillSoldier2, DropBomb, Back, Land };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state machine variable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FSM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chopperStateMachine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Puts a 0.4s interval on the state machine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protected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thinkInterval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0.4f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Initialises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chopperStateActive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to true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chopperStateActive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transform variables for these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GameObjects</w:t>
      </w:r>
      <w:proofErr w:type="spellEnd"/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HoverLocation1;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HoverLocation2;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LandingPad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RotationPoint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AttackLocation1;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AttackLocation2;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AttackLocation3;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AttackLocation4;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Rocket1;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Rocket2;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Bomb;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Soldier1;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Soldier2;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Transform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BombDestination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DestroyRocket1;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DestroyRocket2;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DestroyBomb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SoldierA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SoldierB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Fire;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Fire1;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Fire2;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RocketExplosion1;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RocketExplosion2;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BombExplosion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Smoke;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Smoke1;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Smoke2;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Smoke3;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RocketBang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BombBang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BulletRelease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BombRelease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Initialises two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boolean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variables to false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Landed =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HoverPosition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lastRenderedPageBreak/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protected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Awake()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a new FSM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chopperStateMachine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FSM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adds in all the new states into the state machine using variables declared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Idle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.Idle,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TakeOff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.TakeOff,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Hover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.Hover,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Forward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.Forward,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Land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.Land,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KillSoldier1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.KillSoldier1,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KillSoldier2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.KillSoldier2,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DropBomb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.DropBomb,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chopperStateMachine.AddState(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Back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.Back,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Idle as first state to be in once plays been activated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chopperStateMachine.SetInitialState 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.Idle);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These are all the transitions of the states I will require within this program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.Idle,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.TakeOff);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.TakeOff,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.Hover);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.Hover,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.Forward);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.Forward,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.KillSoldier1);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.KillSoldier1,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.KillSoldier2);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.KillSoldier2,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.DropBomb);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.DropBomb,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.Back);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.Back,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.Hover);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.Hover,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.Land);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chopperStateMachine.AddTransition 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.Land,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.Idle);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These Guards determine the conditions states need to meet to be initialised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GuardIdleToTakeOff(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Instantiates once delay ends and if landed is false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(delay &lt;=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&amp;&amp; Landed ==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GuardTakeOffToHover(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Changes state when helicopter reaches GameObjects Y position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(transform.position.y &gt;= HoverLocation1.position.y);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GuardHoverToForward(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Instantiates once delay ends and when helicopters Z position is not equal to the GameObject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(delay &lt;=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&amp;&amp; transform.position.z != HoverLocation2.position.z);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GuardForwardToKillSoldier1(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(delay &lt;=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&amp;&amp; transform.position.Equals(AttackLocation1.position));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GuardKillSoldier1ToKillSoldier2(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(delay &lt;=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&amp;&amp; transform.position.Equals(AttackLocation2.position));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GuardKillSoldier2ToDropBomb(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(delay &lt;=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&amp;&amp; transform.position.Equals(AttackLocation3.position));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GuardDropBombToBack(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(delay &lt;=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&amp;&amp; transform.position.Equals(AttackLocation4.position));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GuardBackToHover(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Instantiates when the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boolean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is true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(HoverPosition ==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&amp;&amp; transform.position.Equals(HoverLocation2.position));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GuardHoverToLand(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Instantiates once delay ends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(delay &lt;=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lastRenderedPageBreak/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GuardLandToIdle(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ChopperStates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currentState)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Changes state when the helicopters Y coordinate is the same as the GameObjects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transform.position.y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&lt;=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LandingPad.position.y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Start()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Calls to Think function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StartCoroutine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(Think());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Update()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.Update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Refers to all act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callbacks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within other scripts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if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chopperStateActive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chopperStateMachine.CurrentState.Act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protected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IEnumerator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Think()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yield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return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new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WaitForSeconds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thinkInterval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Checks state machine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chopperStateMachine.Check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Calls to Think function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StartCoroutine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(Think());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OnTriggerEnter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Collider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col)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Once box collider has been entered set HoverPosition to true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HoverPosition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32028C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/>
    <w:p w:rsidR="004B6F7B" w:rsidRPr="004B6F7B" w:rsidRDefault="004B6F7B" w:rsidP="004B6F7B">
      <w:pPr>
        <w:pStyle w:val="Heading2"/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BasicAIController</w:t>
      </w:r>
      <w:proofErr w:type="spellEnd"/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script sets up the delay that the chopper waits for before entering it's next state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BasicAIController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: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MonoBehaviour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float variable sets delay's initial value to 2.5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delay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2.5f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Start 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Time.deltaTime needs to be updated constantly and also as it's inherited in other scripts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Update 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Subtracting Time.deltaTime from delay starts a countdown in seconds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delay -=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32028C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/>
    <w:p w:rsidR="004B6F7B" w:rsidRPr="004B6F7B" w:rsidRDefault="004B6F7B" w:rsidP="004B6F7B">
      <w:pPr>
        <w:pStyle w:val="Heading2"/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AIState</w:t>
      </w:r>
      <w:proofErr w:type="spellEnd"/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script inherits from the State Machine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a variable to enable referring to StateDrivenBrain script as brain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protected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brain;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lastRenderedPageBreak/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brain,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minDuration):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brain, minDuration)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this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.brain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brain;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OnStateTriggerEnter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Collider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collider)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Monitor()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</w:p>
    <w:p w:rsidR="004B6F7B" w:rsidRDefault="004B6F7B" w:rsidP="004B6F7B"/>
    <w:p w:rsidR="004B6F7B" w:rsidRPr="004B6F7B" w:rsidRDefault="004B6F7B" w:rsidP="004B6F7B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Idle</w:t>
      </w:r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idle state is for when the Helicopter has no functions to carry out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Idle class inherits from the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script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Idle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Idle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No instructions are needed as the helicopter is idle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</w:p>
    <w:p w:rsidR="004B6F7B" w:rsidRDefault="004B6F7B" w:rsidP="004B6F7B"/>
    <w:p w:rsidR="004B6F7B" w:rsidRPr="004B6F7B" w:rsidRDefault="004B6F7B" w:rsidP="004B6F7B">
      <w:pPr>
        <w:pStyle w:val="Heading2"/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TakeOff</w:t>
      </w:r>
      <w:proofErr w:type="spellEnd"/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TakeOff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state is for upwards movement of the Helicopter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TakeOff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class inherits from the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script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lastRenderedPageBreak/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TakeOff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TakeOff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float variable sets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UpThrust's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initial value to 5.0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UpThrust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5.0f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UpThrust * Time.deltaTime is how many frames the helicopter moves per second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 =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UpThrust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*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helicopter to the HoverLocation1 GameObject via move which adds the element of time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brain.transform.position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(brain.transform.position, brain.HoverLocation1.position, move);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resets delay to 5.0 for next state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brain.delay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5.0f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32028C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/>
    <w:p w:rsidR="004B6F7B" w:rsidRDefault="004B6F7B" w:rsidP="004B6F7B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Hover</w:t>
      </w:r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Hover state is for when the Helicopter needs to maintain standby flying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Hover class inherits from the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script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Hover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Hover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line transforms the helicopters rotation to match the RotationPoint GameObject, the float determines the speed of rotation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brain.transform.rotation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Quaternion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.RotateTowards (brain.transform.rotation, brain.RotationPoint.rotation,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0.4f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32028C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/>
    <w:p w:rsidR="004B6F7B" w:rsidRPr="004B6F7B" w:rsidRDefault="004B6F7B" w:rsidP="004B6F7B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Forward</w:t>
      </w:r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forward state is for moving the Helicopter from one point to another across the sky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lastRenderedPageBreak/>
        <w:br/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Forward class inherits from the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script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Forward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Forward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float variable sets speed's initial value to 15.0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speed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20.0f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When the chopper leaves this state it will reset the delay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brain.delay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6.0f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speed * Time.deltaTime is how many frames the helicopter moves per second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 = speed *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helicopter to the AttackLocation1 GameObject via move which adds the element of time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brain.transform.position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(brain.transform.position, brain.AttackLocation1.position, move);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line transforms the helicopters rotation to match the AttackLocation1 GameObject, the float determines the speed of rotation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brain.transform.rotation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Quaternion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.RotateTowards (brain.transform.rotation, brain.AttackLocation1.rotation,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0.4f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32028C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/>
    <w:p w:rsidR="0032028C" w:rsidRPr="004B6F7B" w:rsidRDefault="0032028C" w:rsidP="0032028C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KillSoldier1</w:t>
      </w:r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KillSoldier1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KillSoldier1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These float variables set speed with an initial value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speed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15.0f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RocketSpeed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35.0f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Locates these two game objects at the start of this state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brain.Rocket1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.Find (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"RedCardinalRocket"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).transform;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brain.Soldier1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GameObject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.Find (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"Army 01 (1)"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).transform;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When the chopper leaves this state it will reset the delay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brain.delay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8.0f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When the chopper leaves this state it will deactivate these game objects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brain.RocketBang.SetActive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brain.BulletRelease.SetActive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lastRenderedPageBreak/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speed * Time.deltaTime is how many frames the helicopter moves per second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 = speed *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helicopter to the AttackLocation2 GameObject via move which adds the element of time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brain.transform.position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(brain.transform.position, brain.AttackLocation2.position, move);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line transforms the helicopters rotation to match the AttackLocation2 GameObject, the float determines the speed of rotation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brain.transform.rotation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Quaternion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.RotateTowards (brain.transform.rotation, brain.AttackLocation2.rotation,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0.4f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If statement that instantiates when delay is equal to or less than 2.0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if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brain.delay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&lt;=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2.0f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speed * Time.deltaTime is how many frames the helicopter moves per second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move1 =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RocketSpeed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*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Rocket1 to the Soldier1 GameObject via move which adds the element of time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brain.Rocket1.position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(brain.Rocket1.position, brain.Soldier1.position, move1);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is a specific game object with just the Bullet Release audio source on it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brain.BulletRelease.SetActive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If statement is only accessable through the Bullet and Soldier meeting and setting off a trigger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if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(brain.Rocket1.GetComponent&lt;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BulletTrigger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&gt;().Check)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Here a group of game objects active states are changed to accomodate effects in the scene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brain.DestroyRocket1.SetActive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brain.SoldierA.SetActive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brain.Fire.SetActive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brain.RocketExplosion1.SetActive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brain.Smoke.SetActive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brain.RocketBang.SetActive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32028C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32028C" w:rsidRDefault="0032028C" w:rsidP="004B6F7B"/>
    <w:p w:rsidR="0032028C" w:rsidRPr="004B6F7B" w:rsidRDefault="0032028C" w:rsidP="0032028C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KillSoldier2</w:t>
      </w:r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KillSoldier2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KillSoldier2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These float variables set speed with an initial value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speed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15.0f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RocketSpeed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35.0f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When the chopper leaves this state it will reset the delay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brain.delay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10.0f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When the chopper leaves this state it will deactivate these game objects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brain.RocketBang.SetActive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brain.BulletRelease.SetActive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lastRenderedPageBreak/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speed * Time.deltaTime is how many frames the helicopter moves per second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move1 = speed *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helicopter to the AttackLocation3 GameObject via move which adds the element of time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brain.transform.position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(brain.transform.position, brain.AttackLocation3.position, move1);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line transforms the helicopters rotation to match the AttackLocation3 GameObject, the float determines the speed of rotation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brain.transform.rotation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Quaternion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.RotateTowards (brain.transform.rotation, brain.AttackLocation3.rotation,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0.4f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If statement that instantiates when delay is equal to or less than 2.0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if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brain.delay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&lt;=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2.0f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speed * Time.deltaTime is how many frames the helicopter moves per second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move2 =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RocketSpeed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*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Rocket2 to the Soldier2 GameObject via move which adds the element of time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brain.Rocket2.position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(brain.Rocket2.position, brain.Soldier2.position, move2);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is a specific game object with just the Bullet Release audio source on it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brain.BulletRelease.SetActive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If statement is only true if Rocket2 and Soldier2's positions are equal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if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(brain.Rocket2.position.Equals(brain.Soldier2.position))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Here a group of game objects active states are changed to accomodate effects in the scene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brain.DestroyRocket2.SetActive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brain.SoldierB.SetActive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brain.Fire1.SetActive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brain.RocketExplosion2.SetActive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brain.Smoke1.SetActive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brain.RocketBang.SetActive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32028C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32028C" w:rsidRDefault="0032028C" w:rsidP="004B6F7B"/>
    <w:p w:rsidR="0032028C" w:rsidRPr="004B6F7B" w:rsidRDefault="0032028C" w:rsidP="0032028C">
      <w:pPr>
        <w:pStyle w:val="Heading2"/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DropBomb</w:t>
      </w:r>
      <w:proofErr w:type="spellEnd"/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DropBomb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DropBomb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These float variables set speed with an initial value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speed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15.0f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RocketSpeed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30.0f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When the chopper leaves this state it will deactivate these game objects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brain.BombBang.SetActive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brain.BombRelease.SetActive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lastRenderedPageBreak/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speed * Time.deltaTime is how many frames the helicopter moves per second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move2 = speed *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helicopter to the AttackLocation4 GameObject via move which adds the element of time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brain.transform.position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(brain.transform.position, brain.AttackLocation4.position, move2);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line transforms the helicopters rotation to match the AttackLocation4 GameObject, the float determines the speed of rotation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brain.transform.rotation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Quaternion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.RotateTowards (brain.transform.rotation, brain.AttackLocation4.rotation,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0.6f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If statement that instantiates when delay is equal to or less than 4.0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if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brain.delay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&lt;=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4.0f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speed * Time.deltaTime is how many frames the helicopter moves per second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move3 =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RocketSpeed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*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Bomb to the BombDestination GameObject via move which adds the element of time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brain.Bomb.position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(brain.Bomb.position, brain.BombDestination.position, move3);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is a specific game object with just the Bomb Release audio source on it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brain.BombRelease.SetActive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If statement is only true if Bomb and BombDestination positions are equal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if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(brain.Bomb.position.Equals(brain.BombDestination.position))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Here a group of game objects active states are changed to accomodate effects in the scene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brain.DestroyBomb.SetActive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brain.Fire2.SetActive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brain.BombExplosion.SetActive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brain.Smoke2.SetActive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brain.Smoke3.SetActive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brain.BombBang.SetActive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32028C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32028C" w:rsidRDefault="0032028C" w:rsidP="004B6F7B"/>
    <w:p w:rsidR="0032028C" w:rsidRPr="004B6F7B" w:rsidRDefault="0032028C" w:rsidP="0032028C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Back</w:t>
      </w:r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Back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Back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float variable sets speed's initial value to 20.0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speed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20.0f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speed * Time.deltaTime is how many frames the helicopter moves per second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move2 = speed *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helicopter to the HoverLocation2 GameObject via move which adds the element of time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lastRenderedPageBreak/>
        <w:t>        brain.transform.position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(brain.transform.position, brain.HoverLocation2.position, move2);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line transforms the helicopters rotation to match the HoverLocation2 GameObject, the float determines the speed of rotation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brain.transform.rotation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Quaternion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.RotateTowards (brain.transform.rotation, brain.HoverLocation2.rotation,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0.6f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32028C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32028C" w:rsidRDefault="0032028C" w:rsidP="004B6F7B"/>
    <w:p w:rsidR="004B6F7B" w:rsidRPr="004B6F7B" w:rsidRDefault="004B6F7B" w:rsidP="004B6F7B">
      <w:pPr>
        <w:pStyle w:val="Heading2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Land</w:t>
      </w:r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Land state is for downwards movement of the Helicopter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Land class inherits from the </w:t>
      </w:r>
      <w:proofErr w:type="spellStart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 script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Land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: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AIState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&lt;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&gt;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Sets up FSM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Land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stateName,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StateDrivenBrain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controller,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minDuration) :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(stateName, controller, minDuration) {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float variable sets UpThrust's's initial value to 5.0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UpThrust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5.0f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base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.OnLeave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override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Act()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The move float is the maxDistanceDelta for the transform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UpThrust * Time.deltaTime is how many frames the helicopter moves per second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float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move =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UpThrust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*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Time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.deltaTime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transforms the helicopter to the LandingPad GameObject via move which adds the element of time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brain.transform.position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Vector3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.MoveTowards (brain.transform.position, brain.LandingPad.position, move);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This rotation reverts the helicopter to its original rotation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brain.transform.rotation = 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Quaternion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.RotateTowards (brain.transform.rotation, brain.LandingPad.rotation, 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0.4f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i/>
          <w:iCs/>
          <w:color w:val="888888"/>
          <w:sz w:val="16"/>
          <w:szCs w:val="16"/>
          <w:lang w:eastAsia="en-GB"/>
        </w:rPr>
        <w:t>// Boolean that's becomes true at the end of this state 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brain.Landed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=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32028C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Default="004B6F7B" w:rsidP="004B6F7B"/>
    <w:p w:rsidR="0032028C" w:rsidRPr="004B6F7B" w:rsidRDefault="0032028C" w:rsidP="0032028C">
      <w:pPr>
        <w:pStyle w:val="Heading2"/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BulletTrigger</w:t>
      </w:r>
      <w:proofErr w:type="spellEnd"/>
    </w:p>
    <w:p w:rsidR="0032028C" w:rsidRPr="0032028C" w:rsidRDefault="0032028C" w:rsidP="003202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UnityEngine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using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System.Collections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class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BulletTrigger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: </w:t>
      </w:r>
      <w:proofErr w:type="spellStart"/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MonoBehaviour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bool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Check =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false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public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void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</w:t>
      </w:r>
      <w:proofErr w:type="spellStart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OnTriggerEnter</w:t>
      </w:r>
      <w:proofErr w:type="spellEnd"/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(</w:t>
      </w:r>
      <w:r w:rsidRPr="0032028C">
        <w:rPr>
          <w:rFonts w:ascii="Consolas" w:eastAsia="Times New Roman" w:hAnsi="Consolas" w:cs="Consolas"/>
          <w:color w:val="3364A4"/>
          <w:sz w:val="16"/>
          <w:szCs w:val="16"/>
          <w:lang w:eastAsia="en-GB"/>
        </w:rPr>
        <w:t>Collider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col)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if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(col.name == (</w:t>
      </w:r>
      <w:r w:rsidRPr="0032028C">
        <w:rPr>
          <w:rFonts w:ascii="Consolas" w:eastAsia="Times New Roman" w:hAnsi="Consolas" w:cs="Consolas"/>
          <w:color w:val="F57D00"/>
          <w:sz w:val="16"/>
          <w:szCs w:val="16"/>
          <w:lang w:eastAsia="en-GB"/>
        </w:rPr>
        <w:t>"Army 01 (1)"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))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{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    Check = </w:t>
      </w:r>
      <w:r w:rsidRPr="0032028C">
        <w:rPr>
          <w:rFonts w:ascii="Consolas" w:eastAsia="Times New Roman" w:hAnsi="Consolas" w:cs="Consolas"/>
          <w:color w:val="009695"/>
          <w:sz w:val="16"/>
          <w:szCs w:val="16"/>
          <w:lang w:eastAsia="en-GB"/>
        </w:rPr>
        <w:t>true</w:t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;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    }</w:t>
      </w:r>
      <w:r w:rsidRPr="0032028C">
        <w:rPr>
          <w:rFonts w:ascii="Consolas" w:eastAsia="Times New Roman" w:hAnsi="Consolas" w:cs="Consolas"/>
          <w:sz w:val="16"/>
          <w:szCs w:val="16"/>
          <w:lang w:eastAsia="en-GB"/>
        </w:rPr>
        <w:br/>
      </w:r>
      <w:r w:rsidRPr="0032028C">
        <w:rPr>
          <w:rFonts w:ascii="Consolas" w:eastAsia="Times New Roman" w:hAnsi="Consolas" w:cs="Consolas"/>
          <w:color w:val="333333"/>
          <w:sz w:val="16"/>
          <w:szCs w:val="16"/>
          <w:lang w:eastAsia="en-GB"/>
        </w:rPr>
        <w:t>}</w:t>
      </w:r>
      <w:r w:rsidRPr="0032028C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</w:p>
    <w:p w:rsidR="004B6F7B" w:rsidRPr="004B6F7B" w:rsidRDefault="004B6F7B" w:rsidP="004B6F7B">
      <w:bookmarkStart w:id="0" w:name="_GoBack"/>
      <w:bookmarkEnd w:id="0"/>
    </w:p>
    <w:sectPr w:rsidR="004B6F7B" w:rsidRPr="004B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7B"/>
    <w:rsid w:val="0032028C"/>
    <w:rsid w:val="004017E4"/>
    <w:rsid w:val="004B6F7B"/>
    <w:rsid w:val="00512D26"/>
    <w:rsid w:val="00A0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5C2B"/>
  <w15:chartTrackingRefBased/>
  <w15:docId w15:val="{0A700EBF-F034-4993-A82C-F9258257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6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F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7141F5D4</Template>
  <TotalTime>18</TotalTime>
  <Pages>15</Pages>
  <Words>5232</Words>
  <Characters>29827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34990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Foster</dc:creator>
  <cp:keywords/>
  <dc:description/>
  <cp:lastModifiedBy>Luke Foster</cp:lastModifiedBy>
  <cp:revision>1</cp:revision>
  <dcterms:created xsi:type="dcterms:W3CDTF">2016-11-18T11:27:00Z</dcterms:created>
  <dcterms:modified xsi:type="dcterms:W3CDTF">2016-11-18T11:45:00Z</dcterms:modified>
</cp:coreProperties>
</file>